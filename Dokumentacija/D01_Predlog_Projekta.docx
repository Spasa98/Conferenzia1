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2343C5" w:rsidRPr="006F61C6" w:rsidRDefault="004D6FF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Conferenzia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4D6FF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Pr="006D0694">
              <w:rPr>
                <w:lang w:val="sr-Latn-CS"/>
              </w:rPr>
              <w:t>.0</w:t>
            </w:r>
            <w:r>
              <w:rPr>
                <w:lang w:val="sr-Latn-CS"/>
              </w:rPr>
              <w:t>3</w:t>
            </w:r>
            <w:r w:rsidRPr="006D0694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  <w:r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4D6FF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Team010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4D6FF4" w:rsidRDefault="004D6FF4">
      <w:pPr>
        <w:pStyle w:val="Title"/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Pr="004D6FF4" w:rsidRDefault="004D6FF4" w:rsidP="004D6FF4">
      <w:pPr>
        <w:rPr>
          <w:lang w:val="sr-Latn-CS"/>
        </w:rPr>
      </w:pPr>
    </w:p>
    <w:p w:rsidR="004D6FF4" w:rsidRDefault="004D6FF4" w:rsidP="004D6FF4">
      <w:pPr>
        <w:pStyle w:val="Title"/>
        <w:tabs>
          <w:tab w:val="left" w:pos="8040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343C5" w:rsidRPr="006F61C6" w:rsidRDefault="002343C5">
      <w:pPr>
        <w:pStyle w:val="Title"/>
        <w:rPr>
          <w:lang w:val="sr-Latn-CS"/>
        </w:rPr>
      </w:pPr>
      <w:r w:rsidRPr="004D6FF4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0D5D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0D5D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 w:rsidR="00F53491">
        <w:rPr>
          <w:noProof/>
        </w:rPr>
        <w:t>5</w:t>
      </w:r>
    </w:p>
    <w:p w:rsidR="00A70277" w:rsidRPr="00AE7AE3" w:rsidRDefault="000D5D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>
        <w:rPr>
          <w:noProof/>
        </w:rPr>
        <w:t>6</w:t>
      </w:r>
    </w:p>
    <w:p w:rsidR="00A70277" w:rsidRPr="00AE7AE3" w:rsidRDefault="000D5D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 w:rsidR="00F53491">
        <w:rPr>
          <w:noProof/>
        </w:rPr>
        <w:t>6</w:t>
      </w:r>
    </w:p>
    <w:p w:rsidR="00A70277" w:rsidRPr="00AE7AE3" w:rsidRDefault="000D5D4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0C7A9F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 w:rsidR="00F53491">
        <w:rPr>
          <w:noProof/>
        </w:rPr>
        <w:t>7</w:t>
      </w:r>
    </w:p>
    <w:p w:rsidR="00A70277" w:rsidRPr="00AE7AE3" w:rsidRDefault="000D5D4B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 w:rsidR="000C7A9F">
        <w:rPr>
          <w:noProof/>
          <w:lang w:val="sr-Latn-CS"/>
        </w:rPr>
        <w:t xml:space="preserve">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 w:rsidR="00F53491">
        <w:rPr>
          <w:noProof/>
        </w:rPr>
        <w:t>7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490EE3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2343C5" w:rsidRPr="00785080" w:rsidRDefault="006F61C6" w:rsidP="006D0694">
      <w:pPr>
        <w:pStyle w:val="BodyText"/>
        <w:rPr>
          <w:lang w:val="sr-Latn-R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785080">
        <w:rPr>
          <w:lang w:val="sr-Latn-CS"/>
        </w:rPr>
        <w:t>zadat</w:t>
      </w:r>
      <w:r w:rsidR="006D0694">
        <w:rPr>
          <w:lang w:val="sr-Latn-CS"/>
        </w:rPr>
        <w:t xml:space="preserve">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785080">
        <w:rPr>
          <w:lang w:val="sr-Latn-CS"/>
        </w:rPr>
        <w:t xml:space="preserve">softvera za </w:t>
      </w:r>
      <w:r w:rsidR="00C23E2A">
        <w:rPr>
          <w:lang w:val="sr-Latn-CS"/>
        </w:rPr>
        <w:t>organizovanje konferencija.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C23E2A">
        <w:rPr>
          <w:lang w:val="sr-Latn-CS"/>
        </w:rPr>
        <w:t>članova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C23E2A">
        <w:rPr>
          <w:lang w:val="sr-Latn-CS"/>
        </w:rPr>
        <w:t>.</w:t>
      </w:r>
    </w:p>
    <w:p w:rsidR="00F267E3" w:rsidRPr="0047071D" w:rsidRDefault="00F267E3" w:rsidP="0047071D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854B4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Conferenzia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854B4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Team010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47071D" w:rsidRDefault="0047071D" w:rsidP="005A054F">
            <w:r>
              <w:t>Danica Antić, 16473 vođa tima</w:t>
            </w:r>
          </w:p>
          <w:p w:rsidR="00F267E3" w:rsidRDefault="0047071D" w:rsidP="005A054F">
            <w:r>
              <w:t>Dušan Spasić, 16868</w:t>
            </w:r>
          </w:p>
          <w:p w:rsidR="0047071D" w:rsidRPr="00A97B47" w:rsidRDefault="0047071D" w:rsidP="005A054F">
            <w:r>
              <w:t>Bogdan Filipović</w:t>
            </w:r>
            <w:r w:rsidR="0086328F">
              <w:t>, 18027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A5FD5" w:rsidP="00AB1DE2">
            <w:r>
              <w:t>Potreba za sajtom</w:t>
            </w:r>
            <w:r w:rsidR="00AE7B7B">
              <w:t xml:space="preserve"> </w:t>
            </w:r>
            <w:r w:rsidR="0086328F">
              <w:t xml:space="preserve">za organizaciju konferencije, kako bi približila ljude sa sličnim interesovanjima u cilju diskusije </w:t>
            </w:r>
            <w:r w:rsidR="0084205E">
              <w:t>i</w:t>
            </w:r>
            <w:r w:rsidR="0086328F">
              <w:t xml:space="preserve"> rešavanja problema u nekoj oblasti, kao </w:t>
            </w:r>
            <w:r w:rsidR="0084205E">
              <w:t>i</w:t>
            </w:r>
            <w:r w:rsidR="0086328F">
              <w:t xml:space="preserve"> razmena ideja </w:t>
            </w:r>
            <w:r w:rsidR="0084205E">
              <w:t>i</w:t>
            </w:r>
            <w:r w:rsidR="0086328F">
              <w:t xml:space="preserve"> </w:t>
            </w:r>
            <w:r w:rsidR="0084205E">
              <w:t>znanja na</w:t>
            </w:r>
            <w:r w:rsidR="0086328F">
              <w:t xml:space="preserve"> zadatu temu.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Default="0086328F" w:rsidP="00AB1DE2">
            <w:r>
              <w:t xml:space="preserve">Predavače – </w:t>
            </w:r>
            <w:r w:rsidR="00AA6B60">
              <w:t>imaju mogućnost da prezentuju neke određene teme, predstave svoja rešenja za već poznate probleme i promovišu svoje kompanije</w:t>
            </w:r>
            <w:r w:rsidR="00C271A3">
              <w:t>,</w:t>
            </w:r>
          </w:p>
          <w:p w:rsidR="00567C95" w:rsidRPr="00AB1DE2" w:rsidRDefault="00AA6B60" w:rsidP="00AB1DE2">
            <w:r>
              <w:t>Slušaoce – imaju mogućnost da se upoznaju sa novim stvarima u određenoj oblasti i da steknu nove kontakte</w:t>
            </w:r>
            <w:r w:rsidR="00C271A3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5" w:rsidRPr="003D1473" w:rsidRDefault="00567C95" w:rsidP="00567C95">
            <w:pPr>
              <w:rPr>
                <w:lang w:val="sr-Latn-RS"/>
              </w:rPr>
            </w:pPr>
            <w:r>
              <w:t>U poslednje dve godine bili smo svedoci pandemije i globalne izolacije. To je dovelo do toga da sve veći deo ljudskih delatnosti pređe na neku vrstu online poslovanja. Konferencije su ranije predstavljale mesto gde se ljudi sastaju, druže i razmenjuju znanja, ali je globalna pandemija uticala i na to da se sada konferencije organizuju online.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A6B60" w:rsidP="00B725C4">
            <w:r>
              <w:t>Pružiti</w:t>
            </w:r>
            <w:r w:rsidR="00B725C4">
              <w:t xml:space="preserve"> </w:t>
            </w:r>
            <w:r>
              <w:t>potrebne informacije o svim predavačima i temama o kojima će govoriti, omogućiti lakši odabir</w:t>
            </w:r>
            <w:r w:rsidR="00B725C4">
              <w:t xml:space="preserve"> teme </w:t>
            </w:r>
            <w:r w:rsidR="00045758">
              <w:t>na osnovu interesovanja slušaoca</w:t>
            </w:r>
            <w:r w:rsidR="00B725C4">
              <w:t>. Predavačima</w:t>
            </w:r>
            <w:r>
              <w:t xml:space="preserve"> </w:t>
            </w:r>
            <w:r>
              <w:rPr>
                <w:lang w:val="sr-Latn-CS"/>
              </w:rPr>
              <w:t xml:space="preserve">će se omogućiti promovisanje </w:t>
            </w:r>
            <w:r w:rsidR="00B725C4">
              <w:rPr>
                <w:lang w:val="sr-Latn-CS"/>
              </w:rPr>
              <w:t xml:space="preserve">svog znanja </w:t>
            </w:r>
            <w:r>
              <w:rPr>
                <w:lang w:val="sr-Latn-CS"/>
              </w:rPr>
              <w:t>i prezentovanje povratnih i</w:t>
            </w:r>
            <w:r w:rsidR="00B725C4">
              <w:rPr>
                <w:lang w:val="sr-Latn-CS"/>
              </w:rPr>
              <w:t>nformacija zadovoljnih posetilaca</w:t>
            </w:r>
            <w:r>
              <w:rPr>
                <w:lang w:val="sr-Latn-CS"/>
              </w:rP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67C95" w:rsidP="003D1473">
            <w:r>
              <w:t>Predavačima koje žele da nova saz</w:t>
            </w:r>
            <w:r w:rsidR="003D1473">
              <w:t>nanja</w:t>
            </w:r>
            <w:r>
              <w:t xml:space="preserve"> podele sa ljudima koji su zainteresovani z</w:t>
            </w:r>
            <w:r w:rsidR="003D1473">
              <w:t>a iste oblasti</w:t>
            </w:r>
            <w:r>
              <w:t xml:space="preserve"> i slušaocima koji teže da unaprede svoje z</w:t>
            </w:r>
            <w:r w:rsidR="003D1473">
              <w:t>nanje</w:t>
            </w:r>
            <w: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117BB" w:rsidP="003D1473">
            <w:r>
              <w:t>Vrši organizaciju aktivnosti predavača i omogućava korisnicima uvid u teme koje ih interesuju</w:t>
            </w:r>
            <w:r w:rsidR="003D1473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117BB" w:rsidP="00AB1DE2">
            <w:r>
              <w:t>Web aplikacija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117BB" w:rsidP="00AB1DE2">
            <w:r>
              <w:t>Obezbeđuje povećanu dostupnost informacija, kako slušaocima, tako i predavačima.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D31B2" w:rsidP="00AB1DE2">
            <w:r>
              <w:t>Postojećih rešenja sa naših prostora koja ne odgova</w:t>
            </w:r>
            <w:r w:rsidR="00375E23">
              <w:t>raju i ne prate želje klijenata, već su prilagođena uopštenom načinu organizovanja konferencija.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75E23" w:rsidP="00AB1DE2">
            <w:r>
              <w:t>Olakšati organizaciju konferencija</w:t>
            </w:r>
            <w:r w:rsidR="006E1F12">
              <w:t>, komunikaciju iz</w:t>
            </w:r>
            <w:r w:rsidR="0076772B">
              <w:t>međ</w:t>
            </w:r>
            <w:r w:rsidR="006E1F12">
              <w:t>u predavač</w:t>
            </w:r>
            <w:r w:rsidR="001A473D">
              <w:t xml:space="preserve">a </w:t>
            </w:r>
            <w:r w:rsidR="006E1F12">
              <w:t>i</w:t>
            </w:r>
            <w:r w:rsidR="001A473D">
              <w:t xml:space="preserve"> </w:t>
            </w:r>
            <w:r w:rsidR="006E1F12">
              <w:t>sluš</w:t>
            </w:r>
            <w:r w:rsidR="001A473D">
              <w:t xml:space="preserve">aoca kao </w:t>
            </w:r>
            <w:r w:rsidR="006E1F12">
              <w:t>i</w:t>
            </w:r>
            <w:r w:rsidR="001A473D">
              <w:t xml:space="preserve"> </w:t>
            </w:r>
            <w:r w:rsidR="006E1F12">
              <w:t>slušaoce međ</w:t>
            </w:r>
            <w:r w:rsidR="001A473D">
              <w:t>usobno</w:t>
            </w:r>
            <w:r w:rsidR="0076772B">
              <w:t>,</w:t>
            </w:r>
            <w:r w:rsidR="001A473D">
              <w:t xml:space="preserve"> sa </w:t>
            </w:r>
            <w:r w:rsidR="006E1F12">
              <w:t>razmenom</w:t>
            </w:r>
            <w:r w:rsidR="001A473D">
              <w:t xml:space="preserve"> informacija </w:t>
            </w:r>
            <w:r w:rsidR="006E1F12">
              <w:t>i</w:t>
            </w:r>
            <w:r w:rsidR="001A473D">
              <w:t xml:space="preserve"> </w:t>
            </w:r>
            <w:r w:rsidR="006E1F12">
              <w:t>ocenjivanje zadovoljstva sluš</w:t>
            </w:r>
            <w:r w:rsidR="0076772B">
              <w:t>alaca.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lastRenderedPageBreak/>
        <w:t>Opis projekta</w:t>
      </w:r>
      <w:bookmarkEnd w:id="4"/>
    </w:p>
    <w:p w:rsidR="006E1F12" w:rsidRDefault="005F482D" w:rsidP="006E1F12">
      <w:pPr>
        <w:pStyle w:val="BodyText"/>
        <w:rPr>
          <w:lang w:val="sr-Latn-CS"/>
        </w:rPr>
      </w:pPr>
      <w:r>
        <w:rPr>
          <w:lang w:val="sr-Latn-CS"/>
        </w:rPr>
        <w:t>Conferenzia predstavlja web aplikaciju. Za</w:t>
      </w:r>
      <w:r w:rsidR="006E1F12">
        <w:rPr>
          <w:lang w:val="sr-Latn-CS"/>
        </w:rPr>
        <w:t xml:space="preserve"> smeštanje potrebnih podataka koristiće se baza podataka, a pristupaće joj se putem aplikacije.</w:t>
      </w:r>
    </w:p>
    <w:p w:rsidR="00E65654" w:rsidRDefault="00E65654" w:rsidP="006E1F12">
      <w:pPr>
        <w:pStyle w:val="BodyText"/>
        <w:rPr>
          <w:lang w:val="sr-Latn-CS"/>
        </w:rPr>
      </w:pPr>
    </w:p>
    <w:p w:rsidR="006E1F12" w:rsidRDefault="006E1F12" w:rsidP="006E1F12">
      <w:pPr>
        <w:pStyle w:val="BodyText"/>
        <w:rPr>
          <w:lang w:val="sr-Latn-CS"/>
        </w:rPr>
      </w:pPr>
      <w:r>
        <w:rPr>
          <w:lang w:val="sr-Latn-CS"/>
        </w:rPr>
        <w:t>Glavni zadaci koje proizvod treba da rešava:</w:t>
      </w:r>
    </w:p>
    <w:p w:rsidR="006E1F12" w:rsidRDefault="006E1F12" w:rsidP="006E1F12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Predavač može na jednostavan način da organizuje predavanje u sklopu konferencije</w:t>
      </w:r>
    </w:p>
    <w:p w:rsidR="00DD5516" w:rsidRDefault="00DD5516" w:rsidP="006E1F12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Slanje zahteva predavača koje organizator konferencije treba da odobri</w:t>
      </w:r>
    </w:p>
    <w:p w:rsidR="006E1F12" w:rsidRDefault="00DD5516" w:rsidP="006E1F12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Slušalac</w:t>
      </w:r>
      <w:r w:rsidR="006E1F12">
        <w:rPr>
          <w:lang w:val="sr-Latn-CS"/>
        </w:rPr>
        <w:t xml:space="preserve"> može lako da pretraži dostupne teme </w:t>
      </w:r>
      <w:r>
        <w:rPr>
          <w:lang w:val="sr-Latn-CS"/>
        </w:rPr>
        <w:t>i da na osnovu svojih interesovanja izabere odgovarajući sadržaj</w:t>
      </w:r>
      <w:r w:rsidR="006E1F12">
        <w:rPr>
          <w:lang w:val="sr-Latn-CS"/>
        </w:rPr>
        <w:t xml:space="preserve"> </w:t>
      </w:r>
    </w:p>
    <w:p w:rsidR="00DD5516" w:rsidRDefault="00DD5516" w:rsidP="006E1F12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Korisnici imaju mogućnost pregleda svih svojih obaveza</w:t>
      </w:r>
    </w:p>
    <w:p w:rsidR="006E1F12" w:rsidRDefault="00DD5516" w:rsidP="00DD551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Slušalac može ocenjivati i komentarisati odslušano predavanje</w:t>
      </w:r>
    </w:p>
    <w:p w:rsidR="006E1F12" w:rsidRDefault="006E1F12" w:rsidP="006E1F12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Prijavljivanje </w:t>
      </w:r>
      <w:r w:rsidR="00DD5516">
        <w:rPr>
          <w:lang w:val="sr-Latn-CS"/>
        </w:rPr>
        <w:t xml:space="preserve">neprimernih komentara </w:t>
      </w:r>
      <w:r w:rsidR="00AD70CC">
        <w:rPr>
          <w:lang w:val="sr-Latn-CS"/>
        </w:rPr>
        <w:t>organizatoru konferencije</w:t>
      </w:r>
    </w:p>
    <w:p w:rsidR="00E65654" w:rsidRDefault="00E65654" w:rsidP="006E1F12">
      <w:pPr>
        <w:pStyle w:val="BodyText"/>
        <w:rPr>
          <w:lang w:val="sr-Latn-CS"/>
        </w:rPr>
      </w:pPr>
    </w:p>
    <w:p w:rsidR="006E1F12" w:rsidRDefault="006E1F12" w:rsidP="006E1F12">
      <w:pPr>
        <w:pStyle w:val="BodyText"/>
        <w:rPr>
          <w:lang w:val="sr-Latn-CS"/>
        </w:rPr>
      </w:pPr>
      <w:r>
        <w:rPr>
          <w:lang w:val="sr-Latn-CS"/>
        </w:rPr>
        <w:t>Glavne karakteristike proizvoda:</w:t>
      </w:r>
    </w:p>
    <w:p w:rsidR="006E1F12" w:rsidRDefault="00DD5516" w:rsidP="006E1F1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Postojanje 4</w:t>
      </w:r>
      <w:r w:rsidR="006E1F12">
        <w:rPr>
          <w:lang w:val="sr-Latn-CS"/>
        </w:rPr>
        <w:t xml:space="preserve"> tipa korisnika i njihovo prijavljivanje u aplikaciju koje im obezbeđuje specificiran pogled na aplikaciju i određene mogućnosti u odnosu na njihov tip</w:t>
      </w:r>
    </w:p>
    <w:p w:rsidR="006E1F12" w:rsidRDefault="00DD5516" w:rsidP="006E1F1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4 tipa korisnika: Organizator</w:t>
      </w:r>
      <w:r w:rsidR="006E1F12">
        <w:rPr>
          <w:lang w:val="sr-Latn-CS"/>
        </w:rPr>
        <w:t xml:space="preserve">, </w:t>
      </w:r>
      <w:r>
        <w:rPr>
          <w:lang w:val="sr-Latn-CS"/>
        </w:rPr>
        <w:t>Predavač, Slušalac, Gost</w:t>
      </w:r>
    </w:p>
    <w:p w:rsidR="006E1F12" w:rsidRDefault="00EA1C09" w:rsidP="006E1F1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Standardizovan prikaz </w:t>
      </w:r>
      <w:r w:rsidR="006E1F12">
        <w:rPr>
          <w:lang w:val="sr-Latn-CS"/>
        </w:rPr>
        <w:t xml:space="preserve">i unos podataka o </w:t>
      </w:r>
      <w:r>
        <w:rPr>
          <w:lang w:val="sr-Latn-CS"/>
        </w:rPr>
        <w:t>predavačima i slušaocima</w:t>
      </w:r>
    </w:p>
    <w:p w:rsidR="006E1F12" w:rsidRDefault="006E1F12" w:rsidP="006E1F1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Lako izdvajanje </w:t>
      </w:r>
      <w:r w:rsidR="00EA1C09">
        <w:rPr>
          <w:lang w:val="sr-Latn-CS"/>
        </w:rPr>
        <w:t xml:space="preserve">predavanja i predavača po kriterijumima </w:t>
      </w:r>
      <w:r>
        <w:rPr>
          <w:lang w:val="sr-Latn-CS"/>
        </w:rPr>
        <w:t>putem pretraživanja i filtiranja</w:t>
      </w:r>
    </w:p>
    <w:p w:rsidR="00312B43" w:rsidRPr="006E1F12" w:rsidRDefault="006E1F12" w:rsidP="006E1F1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Povratne informacije o</w:t>
      </w:r>
      <w:r w:rsidR="00EA1C09">
        <w:rPr>
          <w:lang w:val="sr-Latn-CS"/>
        </w:rPr>
        <w:t xml:space="preserve"> završenim predavanjima</w:t>
      </w:r>
      <w:r>
        <w:rPr>
          <w:lang w:val="sr-Latn-CS"/>
        </w:rPr>
        <w:t xml:space="preserve"> </w:t>
      </w:r>
      <w:r w:rsidR="00EA1C09">
        <w:rPr>
          <w:lang w:val="sr-Latn-CS"/>
        </w:rPr>
        <w:t>odgovarajućeg predavača (ocena), koje unose slušaoci</w:t>
      </w:r>
      <w:r>
        <w:rPr>
          <w:lang w:val="sr-Latn-CS"/>
        </w:rPr>
        <w:t>, vidljive su svima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312B43" w:rsidRDefault="00312B43" w:rsidP="00D96EF7">
      <w:pPr>
        <w:pStyle w:val="BodyText"/>
        <w:rPr>
          <w:lang w:val="sr-Latn-CS"/>
        </w:rPr>
      </w:pPr>
      <w:r>
        <w:rPr>
          <w:lang w:val="sr-Latn-CS"/>
        </w:rPr>
        <w:t>Znanja i ve</w:t>
      </w:r>
      <w:r>
        <w:rPr>
          <w:lang w:val="sr-Latn-RS"/>
        </w:rPr>
        <w:t>štine potrebne za izradu projekta projektnog tima su iz oblasti Web programiranja i baza podataka (SQL baza). Web aplikacija će biti izrađena upotrebom HTML-a, CSS-a i JavaScript-a u osnovi. Biće korišćena Bootstrap tehnologija za stilizovanje i dizajniranje aplikacije, kako bi se postigla Responsive osobina aplikacije, odnosno kako bi aplikacija bila u upotrebi na različitim tipovima uređaja. Za komunikaciju sa bazom podataka će se koristiti Web API (.NET Core).</w:t>
      </w:r>
    </w:p>
    <w:p w:rsidR="00312B43" w:rsidRDefault="00312B43" w:rsidP="00312B43">
      <w:pPr>
        <w:pStyle w:val="BodyText"/>
        <w:rPr>
          <w:lang w:val="sr-Latn-CS"/>
        </w:rPr>
      </w:pPr>
      <w:r>
        <w:rPr>
          <w:lang w:val="sr-Latn-CS"/>
        </w:rPr>
        <w:t>Članovi tima su u prethodna dva semestra stekli osnovna znanja iz kurseva Web programiranja i Baze podataka.</w:t>
      </w:r>
    </w:p>
    <w:p w:rsidR="00312B43" w:rsidRDefault="00312B43" w:rsidP="00312B43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Danica Antić (vođa tima)</w:t>
      </w:r>
    </w:p>
    <w:p w:rsidR="00312B43" w:rsidRDefault="00312B43" w:rsidP="00312B4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Poseduje malo iskustva u razvoju web aplikacija</w:t>
      </w:r>
    </w:p>
    <w:p w:rsidR="00312B43" w:rsidRDefault="00312B43" w:rsidP="00312B4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Dugogodišnje iskustvo u radu sa bazama podataka</w:t>
      </w:r>
    </w:p>
    <w:p w:rsidR="00312B43" w:rsidRDefault="00312B43" w:rsidP="00312B43">
      <w:pPr>
        <w:pStyle w:val="BodyText"/>
        <w:rPr>
          <w:lang w:val="sr-Latn-CS"/>
        </w:rPr>
      </w:pPr>
      <w:r>
        <w:rPr>
          <w:lang w:val="sr-Latn-CS"/>
        </w:rPr>
        <w:t>Dušan Spasić</w:t>
      </w:r>
    </w:p>
    <w:p w:rsidR="00312B43" w:rsidRPr="00B73E02" w:rsidRDefault="00716F97" w:rsidP="00312B43">
      <w:pPr>
        <w:pStyle w:val="BodyText"/>
        <w:numPr>
          <w:ilvl w:val="0"/>
          <w:numId w:val="16"/>
        </w:numPr>
        <w:rPr>
          <w:lang w:val="sr-Latn-CS"/>
        </w:rPr>
      </w:pPr>
      <w:r>
        <w:t>I</w:t>
      </w:r>
      <w:r w:rsidR="00312B43">
        <w:t>skustvo u radu s bazama podataka</w:t>
      </w:r>
    </w:p>
    <w:p w:rsidR="00312B43" w:rsidRDefault="00312B43" w:rsidP="00312B4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Vešt i pouzdan dizajner korisničkog interfejsa</w:t>
      </w:r>
    </w:p>
    <w:p w:rsidR="00312B43" w:rsidRDefault="00312B43" w:rsidP="00312B43">
      <w:pPr>
        <w:pStyle w:val="BodyText"/>
        <w:rPr>
          <w:lang w:val="sr-Latn-CS"/>
        </w:rPr>
      </w:pPr>
      <w:r>
        <w:rPr>
          <w:lang w:val="sr-Latn-CS"/>
        </w:rPr>
        <w:t>Bogdan Filipović</w:t>
      </w:r>
    </w:p>
    <w:p w:rsidR="00312B43" w:rsidRDefault="00312B43" w:rsidP="00312B4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Poseduje malo iskustva u razvoju web aplikacija</w:t>
      </w:r>
    </w:p>
    <w:p w:rsidR="00312B43" w:rsidRPr="00312B43" w:rsidRDefault="00312B43" w:rsidP="00312B4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Dugogodišnje iskustvo u radu sa bazama podataka</w:t>
      </w:r>
    </w:p>
    <w:p w:rsidR="00312B43" w:rsidRDefault="00312B43" w:rsidP="00312B43">
      <w:pPr>
        <w:pStyle w:val="BodyText"/>
        <w:rPr>
          <w:lang w:val="sr-Latn-CS"/>
        </w:rPr>
      </w:pPr>
      <w:r>
        <w:rPr>
          <w:lang w:val="sr-Latn-CS"/>
        </w:rPr>
        <w:lastRenderedPageBreak/>
        <w:t>Glavni rizik za razvoj našeg projekta će biti neophodno vreme za izučavanje Bootstrap tehnologije koja će biti korišćena za dizajniranje aplikacije,</w:t>
      </w:r>
      <w:r w:rsidR="00337C21">
        <w:rPr>
          <w:lang w:val="sr-Latn-CS"/>
        </w:rPr>
        <w:t xml:space="preserve"> </w:t>
      </w:r>
      <w:r>
        <w:rPr>
          <w:lang w:val="sr-Latn-CS"/>
        </w:rPr>
        <w:t>odnosno rizik od gubitka previše vremena u tom segmentu razvoja, i uklapanje sa drugim obavezama na fakultetu.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6E398A" w:rsidRPr="00D96EF7" w:rsidRDefault="006E398A" w:rsidP="006E398A">
      <w:pPr>
        <w:pStyle w:val="BodyText"/>
        <w:rPr>
          <w:lang w:val="sr-Latn-CS"/>
        </w:rPr>
      </w:pPr>
      <w:bookmarkStart w:id="7" w:name="_Toc507815241"/>
      <w:r>
        <w:rPr>
          <w:lang w:val="sr-Latn-CS"/>
        </w:rPr>
        <w:t>Cilj tima je uspešno realizovati projektni zadatak koji treba da bude funkcionalan i takođe steći nova znanja, veštine i prekopotrebno iskustvo u toku rada na projektu.</w:t>
      </w:r>
    </w:p>
    <w:p w:rsidR="006E398A" w:rsidRDefault="006E398A" w:rsidP="006E398A">
      <w:pPr>
        <w:pStyle w:val="BodyText"/>
        <w:rPr>
          <w:lang w:val="sr-Latn-CS"/>
        </w:rPr>
      </w:pPr>
      <w:r>
        <w:rPr>
          <w:lang w:val="sr-Latn-CS"/>
        </w:rPr>
        <w:t>Cilj svakog od članova je da uspešno uradi svoj deo posla i tako značajno doprinese na izradi projekta i stekne znanja i iskustvo oko postupka izrade kompletnog softverskog proizvoda, kao i usavršavanje rada u grupi.</w:t>
      </w:r>
    </w:p>
    <w:p w:rsidR="006E398A" w:rsidRDefault="006E398A" w:rsidP="006E398A">
      <w:pPr>
        <w:pStyle w:val="BodyText"/>
        <w:rPr>
          <w:lang w:val="sr-Latn-CS"/>
        </w:rPr>
      </w:pPr>
    </w:p>
    <w:p w:rsidR="006E398A" w:rsidRPr="00BA476D" w:rsidRDefault="006E398A" w:rsidP="006E398A">
      <w:pPr>
        <w:pStyle w:val="BodyText"/>
        <w:rPr>
          <w:lang w:val="sr-Latn-RS"/>
        </w:rPr>
      </w:pPr>
      <w:r>
        <w:rPr>
          <w:lang w:val="sr-Latn-CS"/>
        </w:rPr>
        <w:t>Pojedinačni ciljevi</w:t>
      </w:r>
      <w:r>
        <w:t>:</w:t>
      </w:r>
    </w:p>
    <w:p w:rsidR="006E398A" w:rsidRDefault="00E02D3A" w:rsidP="006E398A">
      <w:pPr>
        <w:pStyle w:val="BodyText"/>
        <w:rPr>
          <w:lang w:val="sr-Latn-CS"/>
        </w:rPr>
      </w:pPr>
      <w:r>
        <w:rPr>
          <w:lang w:val="sr-Latn-CS"/>
        </w:rPr>
        <w:t>Danica Antić</w:t>
      </w:r>
    </w:p>
    <w:p w:rsidR="006E398A" w:rsidRDefault="006E398A" w:rsidP="006E398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Sticanje iskustva u razvoju kompletne Web aplikacije, i učenje i usavršavanje tehnologija koje će biti korišćene u izradi aplikacije</w:t>
      </w:r>
    </w:p>
    <w:p w:rsidR="006E398A" w:rsidRDefault="00E02D3A" w:rsidP="006E398A">
      <w:pPr>
        <w:pStyle w:val="BodyText"/>
        <w:rPr>
          <w:lang w:val="sr-Latn-CS"/>
        </w:rPr>
      </w:pPr>
      <w:r>
        <w:rPr>
          <w:lang w:val="sr-Latn-CS"/>
        </w:rPr>
        <w:t>Dušan Spasić</w:t>
      </w:r>
    </w:p>
    <w:p w:rsidR="006E398A" w:rsidRDefault="006E398A" w:rsidP="006E398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Dodatno usavršavanje u oblasti izrade i projektovanja baza podataka i učenje nove tehnologije za dizajniranje web aplikacija</w:t>
      </w:r>
    </w:p>
    <w:p w:rsidR="006E398A" w:rsidRDefault="00E02D3A" w:rsidP="006E398A">
      <w:pPr>
        <w:pStyle w:val="BodyText"/>
        <w:rPr>
          <w:lang w:val="sr-Latn-CS"/>
        </w:rPr>
      </w:pPr>
      <w:r>
        <w:rPr>
          <w:lang w:val="sr-Latn-CS"/>
        </w:rPr>
        <w:t>Bogdan Filipović</w:t>
      </w:r>
    </w:p>
    <w:p w:rsidR="006E398A" w:rsidRPr="006E398A" w:rsidRDefault="006E398A" w:rsidP="006E398A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Sticanje iskustva o radu na grupnom projektu i usavršavanje izrade web aplikacija</w:t>
      </w:r>
    </w:p>
    <w:p w:rsidR="006E398A" w:rsidRDefault="006E398A" w:rsidP="006E398A">
      <w:pPr>
        <w:pStyle w:val="BodyText"/>
        <w:rPr>
          <w:lang w:val="sr-Latn-CS"/>
        </w:rPr>
      </w:pPr>
    </w:p>
    <w:p w:rsidR="006E398A" w:rsidRDefault="006E398A" w:rsidP="006E398A">
      <w:pPr>
        <w:pStyle w:val="BodyText"/>
        <w:rPr>
          <w:lang w:val="sr-Latn-RS"/>
        </w:rPr>
      </w:pPr>
      <w:r>
        <w:rPr>
          <w:lang w:val="sr-Latn-CS"/>
        </w:rPr>
        <w:t>Tipovi ličnosti članova tima</w:t>
      </w:r>
      <w:r>
        <w:t>:</w:t>
      </w:r>
    </w:p>
    <w:p w:rsidR="006E398A" w:rsidRDefault="003837DA" w:rsidP="006E398A">
      <w:pPr>
        <w:pStyle w:val="BodyText"/>
        <w:rPr>
          <w:lang w:val="sr-Latn-RS"/>
        </w:rPr>
      </w:pPr>
      <w:r>
        <w:rPr>
          <w:lang w:val="sr-Latn-RS"/>
        </w:rPr>
        <w:t>Danica Antić</w:t>
      </w:r>
    </w:p>
    <w:p w:rsidR="006E398A" w:rsidRDefault="006E398A" w:rsidP="006E398A">
      <w:pPr>
        <w:pStyle w:val="BodyText"/>
        <w:numPr>
          <w:ilvl w:val="0"/>
          <w:numId w:val="20"/>
        </w:numPr>
        <w:rPr>
          <w:lang w:val="sr-Latn-RS"/>
        </w:rPr>
      </w:pPr>
      <w:r>
        <w:t>Ličnost motivisana zadatkom</w:t>
      </w:r>
    </w:p>
    <w:p w:rsidR="006E398A" w:rsidRDefault="003837DA" w:rsidP="006E398A">
      <w:pPr>
        <w:pStyle w:val="BodyText"/>
        <w:rPr>
          <w:lang w:val="sr-Latn-RS"/>
        </w:rPr>
      </w:pPr>
      <w:r>
        <w:rPr>
          <w:lang w:val="sr-Latn-RS"/>
        </w:rPr>
        <w:t>Dušan Spasić</w:t>
      </w:r>
    </w:p>
    <w:p w:rsidR="006E398A" w:rsidRPr="00D60AEC" w:rsidRDefault="006E398A" w:rsidP="006E398A">
      <w:pPr>
        <w:pStyle w:val="BodyText"/>
        <w:numPr>
          <w:ilvl w:val="0"/>
          <w:numId w:val="20"/>
        </w:numPr>
        <w:rPr>
          <w:lang w:val="sr-Latn-RS"/>
        </w:rPr>
      </w:pPr>
      <w:r>
        <w:t>Ličnost motivisana komunikacijom</w:t>
      </w:r>
    </w:p>
    <w:p w:rsidR="006E398A" w:rsidRDefault="003837DA" w:rsidP="006E398A">
      <w:pPr>
        <w:pStyle w:val="BodyText"/>
      </w:pPr>
      <w:r>
        <w:t>Bogdan Filipović</w:t>
      </w:r>
    </w:p>
    <w:p w:rsidR="006E398A" w:rsidRPr="00BA476D" w:rsidRDefault="006E398A" w:rsidP="006E398A">
      <w:pPr>
        <w:pStyle w:val="BodyText"/>
        <w:numPr>
          <w:ilvl w:val="0"/>
          <w:numId w:val="20"/>
        </w:numPr>
        <w:rPr>
          <w:lang w:val="sr-Latn-RS"/>
        </w:rPr>
      </w:pPr>
      <w:r>
        <w:t>Ličnost koja se sama motiviše</w:t>
      </w:r>
    </w:p>
    <w:p w:rsidR="00835400" w:rsidRPr="006F61C6" w:rsidRDefault="00835400" w:rsidP="00835400">
      <w:pPr>
        <w:pStyle w:val="Heading1"/>
        <w:rPr>
          <w:lang w:val="sr-Latn-CS"/>
        </w:rPr>
      </w:pPr>
      <w:r>
        <w:rPr>
          <w:lang w:val="sr-Latn-CS"/>
        </w:rPr>
        <w:t>Vođa tima</w:t>
      </w:r>
      <w:bookmarkEnd w:id="7"/>
    </w:p>
    <w:p w:rsidR="00F914C7" w:rsidRDefault="00F914C7" w:rsidP="00F914C7">
      <w:pPr>
        <w:pStyle w:val="BodyText"/>
        <w:rPr>
          <w:lang w:val="sr-Latn-CS"/>
        </w:rPr>
      </w:pPr>
      <w:r>
        <w:rPr>
          <w:lang w:val="sr-Latn-CS"/>
        </w:rPr>
        <w:t>Kriterijumi za izbor vođe tima:</w:t>
      </w:r>
    </w:p>
    <w:p w:rsidR="00F914C7" w:rsidRDefault="00F914C7" w:rsidP="00F914C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Socijalne sposobnosti</w:t>
      </w:r>
    </w:p>
    <w:p w:rsidR="00F914C7" w:rsidRDefault="00F914C7" w:rsidP="00F914C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Veštine upravljanja i komunikacije</w:t>
      </w:r>
    </w:p>
    <w:p w:rsidR="00F914C7" w:rsidRDefault="00166A1C" w:rsidP="00F914C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Veštine i znanje potrebno</w:t>
      </w:r>
      <w:r w:rsidR="00F914C7">
        <w:rPr>
          <w:lang w:val="sr-Latn-CS"/>
        </w:rPr>
        <w:t xml:space="preserve"> za izradu projekta</w:t>
      </w:r>
    </w:p>
    <w:p w:rsidR="00F914C7" w:rsidRPr="00D60AEC" w:rsidRDefault="00F914C7" w:rsidP="00F914C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Upornost i izražena volja za radom</w:t>
      </w:r>
    </w:p>
    <w:p w:rsidR="00835400" w:rsidRDefault="00F914C7" w:rsidP="00F914C7">
      <w:pPr>
        <w:pStyle w:val="BodyText"/>
        <w:rPr>
          <w:lang w:val="sr-Latn-RS"/>
        </w:rPr>
      </w:pPr>
      <w:r>
        <w:rPr>
          <w:lang w:val="sr-Latn-RS"/>
        </w:rPr>
        <w:t>Za vođu tima izabrana je Danica Antić zbog ispunjavanja svih navedenih kriterijuma.</w:t>
      </w:r>
    </w:p>
    <w:p w:rsidR="00F914C7" w:rsidRDefault="00F914C7" w:rsidP="00F914C7">
      <w:pPr>
        <w:pStyle w:val="BodyText"/>
        <w:rPr>
          <w:lang w:val="sr-Latn-RS"/>
        </w:rPr>
      </w:pP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lastRenderedPageBreak/>
        <w:t>Komunikacija</w:t>
      </w:r>
      <w:bookmarkEnd w:id="8"/>
    </w:p>
    <w:p w:rsidR="00F914C7" w:rsidRDefault="00F914C7" w:rsidP="00F914C7">
      <w:pPr>
        <w:pStyle w:val="BodyText"/>
        <w:rPr>
          <w:lang w:val="sr-Latn-CS"/>
        </w:rPr>
      </w:pPr>
      <w:r>
        <w:rPr>
          <w:lang w:val="sr-Latn-CS"/>
        </w:rPr>
        <w:t>Tim svakodnevno komunicira i razmenjuje podatke i ideje preko društvenih mreža kao i putem mejlova, i razgovara i radi na projektu na zakazanim sastancima.</w:t>
      </w:r>
    </w:p>
    <w:p w:rsidR="00F914C7" w:rsidRDefault="00F914C7" w:rsidP="00F914C7">
      <w:pPr>
        <w:pStyle w:val="BodyText"/>
        <w:rPr>
          <w:lang w:val="sr-Latn-CS"/>
        </w:rPr>
      </w:pPr>
      <w:r>
        <w:rPr>
          <w:lang w:val="sr-Latn-CS"/>
        </w:rPr>
        <w:t>Sastanci će se održavati online (Microsoft Teams, Zoom,</w:t>
      </w:r>
      <w:r w:rsidR="00FE607C">
        <w:rPr>
          <w:lang w:val="sr-Latn-CS"/>
        </w:rPr>
        <w:t xml:space="preserve"> </w:t>
      </w:r>
      <w:r>
        <w:rPr>
          <w:lang w:val="sr-Latn-CS"/>
        </w:rPr>
        <w:t>...) kao i kod nekog od članova tima, u zavisnosti od dogovora. Sastanci će biti organizovani u zavisnosti od potreba faza razvoja aplikacije.</w:t>
      </w:r>
    </w:p>
    <w:p w:rsidR="00D62E1E" w:rsidRDefault="00F914C7" w:rsidP="00F914C7">
      <w:pPr>
        <w:pStyle w:val="BodyText"/>
        <w:rPr>
          <w:lang w:val="sr-Latn-CS"/>
        </w:rPr>
      </w:pPr>
      <w:r>
        <w:rPr>
          <w:lang w:val="sr-Latn-CS"/>
        </w:rPr>
        <w:t>Evidenciju o odlukama u toku razvoja projekta vodiće svaki od članova tima na sebi pogodan i svojstven način (digitalno na računaru ili u svesci).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646EAD" w:rsidRDefault="00646EAD" w:rsidP="00646EAD">
      <w:pPr>
        <w:pStyle w:val="BodyText"/>
      </w:pPr>
      <w:r>
        <w:rPr>
          <w:lang w:val="sr-Latn-CS"/>
        </w:rPr>
        <w:t>Prosečan</w:t>
      </w:r>
      <w:r w:rsidRPr="00D96EF7">
        <w:rPr>
          <w:lang w:val="sr-Latn-CS"/>
        </w:rPr>
        <w:t xml:space="preserve"> </w:t>
      </w:r>
      <w:r>
        <w:rPr>
          <w:lang w:val="sr-Latn-CS"/>
        </w:rPr>
        <w:t>nedeljni broj sati rada na izradi projekta</w:t>
      </w:r>
      <w:r>
        <w:t>:</w:t>
      </w:r>
    </w:p>
    <w:p w:rsidR="00646EAD" w:rsidRDefault="00646EAD" w:rsidP="00646EAD">
      <w:pPr>
        <w:pStyle w:val="BodyText"/>
        <w:numPr>
          <w:ilvl w:val="0"/>
          <w:numId w:val="21"/>
        </w:numPr>
      </w:pPr>
      <w:r>
        <w:t>Pojedina</w:t>
      </w:r>
      <w:r>
        <w:rPr>
          <w:lang w:val="sr-Latn-RS"/>
        </w:rPr>
        <w:t>čno</w:t>
      </w:r>
      <w:r>
        <w:t>: 9-11 sati</w:t>
      </w:r>
    </w:p>
    <w:p w:rsidR="00646EAD" w:rsidRPr="00976FEC" w:rsidRDefault="00646EAD" w:rsidP="00646EAD">
      <w:pPr>
        <w:pStyle w:val="BodyText"/>
        <w:numPr>
          <w:ilvl w:val="0"/>
          <w:numId w:val="21"/>
        </w:numPr>
      </w:pPr>
      <w:r>
        <w:t>Timski: 10 sati</w:t>
      </w:r>
    </w:p>
    <w:p w:rsidR="00646EAD" w:rsidRPr="00D96EF7" w:rsidRDefault="00646EAD" w:rsidP="00646EAD">
      <w:pPr>
        <w:pStyle w:val="BodyText"/>
        <w:rPr>
          <w:lang w:val="sr-Latn-CS"/>
        </w:rPr>
      </w:pPr>
      <w:r>
        <w:rPr>
          <w:lang w:val="sr-Latn-RS"/>
        </w:rPr>
        <w:t>Nema isplaniranih odsustva van dana kada ceo tim ne radi na projektu (praznici i ispistni rok).</w:t>
      </w:r>
    </w:p>
    <w:p w:rsidR="00995C29" w:rsidRDefault="00646EAD" w:rsidP="00646EAD">
      <w:pPr>
        <w:pStyle w:val="BodyText"/>
        <w:rPr>
          <w:lang w:val="sr-Latn-CS"/>
        </w:rPr>
      </w:pPr>
      <w:r>
        <w:rPr>
          <w:lang w:val="sr-Latn-CS"/>
        </w:rPr>
        <w:t>Procenjen ukupan broj sati potreban za izradu projekta: 450 sati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F5" w:rsidRDefault="007837F5">
      <w:r>
        <w:separator/>
      </w:r>
    </w:p>
  </w:endnote>
  <w:endnote w:type="continuationSeparator" w:id="0">
    <w:p w:rsidR="007837F5" w:rsidRDefault="0078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FE607C">
            <w:rPr>
              <w:lang w:val="sr-Latn-CS"/>
            </w:rPr>
            <w:t>T</w:t>
          </w:r>
          <w:r w:rsidR="006D0694" w:rsidRPr="006D0694">
            <w:rPr>
              <w:lang w:val="sr-Latn-CS"/>
            </w:rPr>
            <w:t>eam</w:t>
          </w:r>
          <w:r w:rsidR="00FE607C">
            <w:rPr>
              <w:lang w:val="sr-Latn-CS"/>
            </w:rPr>
            <w:t>010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FE607C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6720E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6720E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F5" w:rsidRDefault="007837F5">
      <w:r>
        <w:separator/>
      </w:r>
    </w:p>
  </w:footnote>
  <w:footnote w:type="continuationSeparator" w:id="0">
    <w:p w:rsidR="007837F5" w:rsidRDefault="00783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4D6FF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Team010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4D6FF4">
          <w:pPr>
            <w:rPr>
              <w:lang w:val="sr-Latn-CS"/>
            </w:rPr>
          </w:pPr>
          <w:r>
            <w:rPr>
              <w:lang w:val="sr-Latn-CS"/>
            </w:rPr>
            <w:t>Conferenzia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4D6FF4">
            <w:rPr>
              <w:lang w:val="sr-Latn-CS"/>
            </w:rPr>
            <w:t>05</w:t>
          </w:r>
          <w:r w:rsidR="006F61C6" w:rsidRPr="006D0694">
            <w:rPr>
              <w:lang w:val="sr-Latn-CS"/>
            </w:rPr>
            <w:t>.0</w:t>
          </w:r>
          <w:r w:rsidR="004D6FF4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4D6FF4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4D6FF4">
            <w:rPr>
              <w:lang w:val="sr-Latn-CS"/>
            </w:rPr>
            <w:t>Conferenzia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8114ED"/>
    <w:multiLevelType w:val="hybridMultilevel"/>
    <w:tmpl w:val="17B6F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6E728E2"/>
    <w:multiLevelType w:val="hybridMultilevel"/>
    <w:tmpl w:val="4358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735138"/>
    <w:multiLevelType w:val="hybridMultilevel"/>
    <w:tmpl w:val="324A9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EDD5CD3"/>
    <w:multiLevelType w:val="hybridMultilevel"/>
    <w:tmpl w:val="C7C6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1B5914"/>
    <w:multiLevelType w:val="hybridMultilevel"/>
    <w:tmpl w:val="5C662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F42133"/>
    <w:multiLevelType w:val="hybridMultilevel"/>
    <w:tmpl w:val="4B320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3925D8"/>
    <w:multiLevelType w:val="hybridMultilevel"/>
    <w:tmpl w:val="F60E2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3"/>
  </w:num>
  <w:num w:numId="12">
    <w:abstractNumId w:val="12"/>
  </w:num>
  <w:num w:numId="13">
    <w:abstractNumId w:val="7"/>
  </w:num>
  <w:num w:numId="14">
    <w:abstractNumId w:val="8"/>
  </w:num>
  <w:num w:numId="15">
    <w:abstractNumId w:val="18"/>
  </w:num>
  <w:num w:numId="16">
    <w:abstractNumId w:val="16"/>
  </w:num>
  <w:num w:numId="17">
    <w:abstractNumId w:val="4"/>
  </w:num>
  <w:num w:numId="18">
    <w:abstractNumId w:val="15"/>
  </w:num>
  <w:num w:numId="19">
    <w:abstractNumId w:val="17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45758"/>
    <w:rsid w:val="000C7A9F"/>
    <w:rsid w:val="000D5D4B"/>
    <w:rsid w:val="000F5EE8"/>
    <w:rsid w:val="00103833"/>
    <w:rsid w:val="001270A7"/>
    <w:rsid w:val="00151CDF"/>
    <w:rsid w:val="00157DAE"/>
    <w:rsid w:val="00166A1C"/>
    <w:rsid w:val="001A473D"/>
    <w:rsid w:val="001E4E21"/>
    <w:rsid w:val="001F6798"/>
    <w:rsid w:val="00210E17"/>
    <w:rsid w:val="00212A31"/>
    <w:rsid w:val="002343C5"/>
    <w:rsid w:val="0024759A"/>
    <w:rsid w:val="00257501"/>
    <w:rsid w:val="00260AA0"/>
    <w:rsid w:val="00260B17"/>
    <w:rsid w:val="002A19A2"/>
    <w:rsid w:val="002B4765"/>
    <w:rsid w:val="002C6A2E"/>
    <w:rsid w:val="00312B43"/>
    <w:rsid w:val="003312BC"/>
    <w:rsid w:val="0033331F"/>
    <w:rsid w:val="00337C21"/>
    <w:rsid w:val="00375E23"/>
    <w:rsid w:val="003837DA"/>
    <w:rsid w:val="00387292"/>
    <w:rsid w:val="003A4834"/>
    <w:rsid w:val="003C6C27"/>
    <w:rsid w:val="003D1473"/>
    <w:rsid w:val="003D5CA3"/>
    <w:rsid w:val="003E416D"/>
    <w:rsid w:val="003E4C59"/>
    <w:rsid w:val="003F7DFE"/>
    <w:rsid w:val="0040214D"/>
    <w:rsid w:val="00405860"/>
    <w:rsid w:val="00422B0E"/>
    <w:rsid w:val="0046548E"/>
    <w:rsid w:val="0047071D"/>
    <w:rsid w:val="00490DC7"/>
    <w:rsid w:val="00490EE3"/>
    <w:rsid w:val="00495821"/>
    <w:rsid w:val="004A22E8"/>
    <w:rsid w:val="004D6FF4"/>
    <w:rsid w:val="0053248E"/>
    <w:rsid w:val="005430FA"/>
    <w:rsid w:val="005532C3"/>
    <w:rsid w:val="00555767"/>
    <w:rsid w:val="00567C95"/>
    <w:rsid w:val="00574004"/>
    <w:rsid w:val="005A054F"/>
    <w:rsid w:val="005F482D"/>
    <w:rsid w:val="00614EF5"/>
    <w:rsid w:val="00646EAD"/>
    <w:rsid w:val="00670936"/>
    <w:rsid w:val="006776CF"/>
    <w:rsid w:val="006A5FD5"/>
    <w:rsid w:val="006D0694"/>
    <w:rsid w:val="006D31B2"/>
    <w:rsid w:val="006D41CE"/>
    <w:rsid w:val="006E1F12"/>
    <w:rsid w:val="006E398A"/>
    <w:rsid w:val="006F61C6"/>
    <w:rsid w:val="00716F97"/>
    <w:rsid w:val="0076772B"/>
    <w:rsid w:val="007837F5"/>
    <w:rsid w:val="00785080"/>
    <w:rsid w:val="007A2854"/>
    <w:rsid w:val="007C3A38"/>
    <w:rsid w:val="007E1F8E"/>
    <w:rsid w:val="0081471E"/>
    <w:rsid w:val="00823FDD"/>
    <w:rsid w:val="00835400"/>
    <w:rsid w:val="0084205E"/>
    <w:rsid w:val="0084235B"/>
    <w:rsid w:val="00851B00"/>
    <w:rsid w:val="00854B44"/>
    <w:rsid w:val="0086328F"/>
    <w:rsid w:val="00870F50"/>
    <w:rsid w:val="008E29EF"/>
    <w:rsid w:val="008E3870"/>
    <w:rsid w:val="008E6197"/>
    <w:rsid w:val="008F13A1"/>
    <w:rsid w:val="009207A8"/>
    <w:rsid w:val="0093054F"/>
    <w:rsid w:val="00995C29"/>
    <w:rsid w:val="0099694D"/>
    <w:rsid w:val="009C5455"/>
    <w:rsid w:val="00A70277"/>
    <w:rsid w:val="00A74DEF"/>
    <w:rsid w:val="00A97B47"/>
    <w:rsid w:val="00AA6B60"/>
    <w:rsid w:val="00AB1DE2"/>
    <w:rsid w:val="00AC06A4"/>
    <w:rsid w:val="00AD70CC"/>
    <w:rsid w:val="00AE7AE3"/>
    <w:rsid w:val="00AE7B7B"/>
    <w:rsid w:val="00B10BF0"/>
    <w:rsid w:val="00B357AD"/>
    <w:rsid w:val="00B40827"/>
    <w:rsid w:val="00B549D9"/>
    <w:rsid w:val="00B725C4"/>
    <w:rsid w:val="00B75D52"/>
    <w:rsid w:val="00B86BD5"/>
    <w:rsid w:val="00B93575"/>
    <w:rsid w:val="00BB7AAA"/>
    <w:rsid w:val="00BD39B8"/>
    <w:rsid w:val="00BF23C2"/>
    <w:rsid w:val="00C117BB"/>
    <w:rsid w:val="00C23E2A"/>
    <w:rsid w:val="00C24B5D"/>
    <w:rsid w:val="00C271A3"/>
    <w:rsid w:val="00C30C23"/>
    <w:rsid w:val="00C459FC"/>
    <w:rsid w:val="00C4723D"/>
    <w:rsid w:val="00C502CA"/>
    <w:rsid w:val="00C95326"/>
    <w:rsid w:val="00CC420E"/>
    <w:rsid w:val="00CF694C"/>
    <w:rsid w:val="00D104B9"/>
    <w:rsid w:val="00D36260"/>
    <w:rsid w:val="00D62E1E"/>
    <w:rsid w:val="00D96EF7"/>
    <w:rsid w:val="00D97F08"/>
    <w:rsid w:val="00DD5516"/>
    <w:rsid w:val="00DF310B"/>
    <w:rsid w:val="00E02D3A"/>
    <w:rsid w:val="00E464F7"/>
    <w:rsid w:val="00E65654"/>
    <w:rsid w:val="00E6720E"/>
    <w:rsid w:val="00E87768"/>
    <w:rsid w:val="00EA1072"/>
    <w:rsid w:val="00EA1C09"/>
    <w:rsid w:val="00EB4996"/>
    <w:rsid w:val="00EC70CF"/>
    <w:rsid w:val="00F17B57"/>
    <w:rsid w:val="00F267E3"/>
    <w:rsid w:val="00F334DC"/>
    <w:rsid w:val="00F53491"/>
    <w:rsid w:val="00F62203"/>
    <w:rsid w:val="00F914C7"/>
    <w:rsid w:val="00FA1F90"/>
    <w:rsid w:val="00FB1EE5"/>
    <w:rsid w:val="00FD0ACA"/>
    <w:rsid w:val="00FD1C11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3840-1F93-4B8A-838F-4315A0A6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312B43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Danica</cp:lastModifiedBy>
  <cp:revision>2</cp:revision>
  <cp:lastPrinted>1999-04-23T12:49:00Z</cp:lastPrinted>
  <dcterms:created xsi:type="dcterms:W3CDTF">2022-04-02T11:41:00Z</dcterms:created>
  <dcterms:modified xsi:type="dcterms:W3CDTF">2022-04-02T11:41:00Z</dcterms:modified>
</cp:coreProperties>
</file>